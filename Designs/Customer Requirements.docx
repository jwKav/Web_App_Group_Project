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6DDE" w14:textId="77777777" w:rsidR="003B16C7" w:rsidRPr="003B16C7" w:rsidRDefault="003B16C7" w:rsidP="003B16C7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Customer Booking</w:t>
      </w:r>
    </w:p>
    <w:p w14:paraId="0EB2D516" w14:textId="77777777" w:rsidR="003B16C7" w:rsidRPr="003B16C7" w:rsidRDefault="003B16C7" w:rsidP="003B16C7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7DA57525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Provide a list of restaurants in the country so that the user can choose accordingly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F8C0992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Provide the list of booking tables available online so that the user can choose the date and time for their booking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A580D11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Ask the user for the number of guests attending the table to show which tables can fit the capacity and availability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2EFA15A6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Ask the user for personal details such as name and phone number to be recorded in the database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B1D5E4A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Allow the booking system to accept new bookings so that the table slot changes to ‘Booked’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0B726AF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Give the user a booking reference to allow them to identify their booking online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D53CD55" w14:textId="77777777" w:rsidR="003B16C7" w:rsidRPr="003B16C7" w:rsidRDefault="003B16C7" w:rsidP="003B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Allow the user to delete a booking so that they cancel reservations without phoning the restaurant.</w:t>
      </w: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22F913D7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487AF067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2F657C55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Restaurant Management</w:t>
      </w:r>
    </w:p>
    <w:p w14:paraId="635F8558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628B7136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Provide a list of all tables that are booked, so the user can see the total capacity of the restaurant during a certain time</w:t>
      </w:r>
    </w:p>
    <w:p w14:paraId="1A830235" w14:textId="77777777" w:rsidR="003B16C7" w:rsidRPr="003B16C7" w:rsidRDefault="003B16C7" w:rsidP="003B16C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2EF859B6" w14:textId="77777777" w:rsidR="003B16C7" w:rsidRPr="003B16C7" w:rsidRDefault="003B16C7" w:rsidP="003B16C7">
      <w:pPr>
        <w:spacing w:before="100" w:beforeAutospacing="1" w:after="165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3B16C7">
        <w:rPr>
          <w:rFonts w:ascii="Calibri" w:eastAsia="Times New Roman" w:hAnsi="Calibri" w:cs="Calibri"/>
          <w:b/>
          <w:bCs/>
          <w:lang w:eastAsia="en-GB"/>
        </w:rPr>
        <w:t>Provide a list of tables available based on every hour time slot, so they the user can see the available tables every hour and customers that are booked with each table.</w:t>
      </w:r>
    </w:p>
    <w:p w14:paraId="47D65A5E" w14:textId="77777777" w:rsidR="00EB0770" w:rsidRDefault="003B16C7">
      <w:bookmarkStart w:id="0" w:name="_GoBack"/>
      <w:bookmarkEnd w:id="0"/>
    </w:p>
    <w:sectPr w:rsidR="00EB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B1215"/>
    <w:multiLevelType w:val="multilevel"/>
    <w:tmpl w:val="D16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C7"/>
    <w:rsid w:val="003B16C7"/>
    <w:rsid w:val="00A359CE"/>
    <w:rsid w:val="00E1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8659"/>
  <w15:chartTrackingRefBased/>
  <w15:docId w15:val="{7C165AAC-81FF-4A0E-ADA8-44ECCCB7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210F26BA.dotm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Benbelaid</dc:creator>
  <cp:keywords/>
  <dc:description/>
  <cp:lastModifiedBy>Jordan Benbelaid</cp:lastModifiedBy>
  <cp:revision>1</cp:revision>
  <dcterms:created xsi:type="dcterms:W3CDTF">2020-03-09T10:11:00Z</dcterms:created>
  <dcterms:modified xsi:type="dcterms:W3CDTF">2020-03-09T10:13:00Z</dcterms:modified>
</cp:coreProperties>
</file>